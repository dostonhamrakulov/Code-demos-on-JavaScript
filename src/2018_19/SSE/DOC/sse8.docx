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System.Net.Sockets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HttpRequest</w:t>
      </w:r>
      <w:proofErr w:type="spell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HttpRequest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Get(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Post(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content,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headers)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content, headers);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Request(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content,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headers)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resolve DNS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Dns.GetHostAddressesAsync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extract a IPv4 from the list of available addresses (since tu-chemnitz.de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is not available through IPv6 yet)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 more general approach would be to try a request to each address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 the list in a return the result from the first </w:t>
      </w:r>
      <w:proofErr w:type="spell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successfull</w:t>
      </w:r>
      <w:proofErr w:type="spell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request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ipv4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addr.AddressFamily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AddressFamily.InterNetwork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ipv4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if there is no IPv4 in the list of addresses for the given host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(ipv4 ==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"Cannot resolve IPv4 for host: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construct HTTP request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(method,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url.Path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"?"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url.Query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headers, content);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send TCP request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TcpRequest.Do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(ipv4,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url.Port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DE7" w:rsidRDefault="00516DE7" w:rsidP="00516DE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rPr>
          <w:rFonts w:ascii="Consolas" w:hAnsi="Consolas" w:cs="Consolas"/>
          <w:color w:val="000000"/>
          <w:sz w:val="19"/>
          <w:szCs w:val="19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TcpRequest</w:t>
      </w:r>
      <w:proofErr w:type="spell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TcpRequest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Do(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IPAddress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TcpClient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ip.AddressFamily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client.ConnectAsync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port);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client.GetStream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.ASCII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client.GetStream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.ASCII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w.WriteAsync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w.Flush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r.ReadToEndAsync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16DE7" w:rsidRDefault="00516DE7" w:rsidP="00516DE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16DE7" w:rsidRPr="00516DE7" w:rsidRDefault="00516DE7" w:rsidP="00516DE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System.Xml.Linq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MetadataReader</w:t>
      </w:r>
      <w:proofErr w:type="spell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_endpoint;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MetadataReader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_endpoint = endpoint;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PrintMetadataSections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Build SOAP message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@"&lt;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:Envelope</w:t>
      </w:r>
      <w:proofErr w:type="spellEnd"/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xmlns:s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=""http://www.w3.org/2003/05/soap-envelope"" 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xmlns:a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=""http://www.w3.org/2005/08/addressing""&gt;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&lt;</w:t>
      </w:r>
      <w:proofErr w:type="spellStart"/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s: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Header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:Action</w:t>
      </w:r>
      <w:proofErr w:type="spellEnd"/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s:mustUnderstand=""1""&gt;http://schemas.xmlsoap.org/ws/2004/09/transfer/Get&lt;/a:Action&gt;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&lt;a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:MessageID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&gt;urn:uuid:1ea1b446-d5a9-4217-b099-c6bb5b8bc7af&lt;/a:MessageID&gt;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&lt;a:ReplyTo&gt;&lt;a:Address&gt;http://www.w3.org/2005/08/addressing/anonymous&lt;/a:Address&gt;&lt;/a:ReplyTo&gt;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:To</w:t>
      </w:r>
      <w:proofErr w:type="spellEnd"/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s:mustUnderstand=""1""&gt;http://pauline.informatik.tu-chemnitz.de/WcfAddService/Service1.svc/mex&lt;/a:To&gt;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:Header</w:t>
      </w:r>
      <w:proofErr w:type="spellEnd"/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:Body</w:t>
      </w:r>
      <w:proofErr w:type="spellEnd"/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:Envelope</w:t>
      </w:r>
      <w:proofErr w:type="spellEnd"/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TODO: Parse response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para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para[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"content-type"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"application/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soap+xml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HttpRequest.Post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(_endpoint, content, para);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TODO: Print Metadata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ns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"http://schemas.xmlsoap.org/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ws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/2004/09/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mex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xmlRes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XElement.Parse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result.Content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sections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xmlRes.Descendants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XNamespace.Get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(ns)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MetadataSection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sections)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section.ToString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=&gt;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MetadataReader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MetadataReader(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@"http://pauline.informatik.tu-chemnitz.de/WcfAddService/Service1.svc/mex"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client.PrintMetadataSections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b/>
          <w:color w:val="2B91AF"/>
          <w:sz w:val="19"/>
          <w:szCs w:val="19"/>
          <w:highlight w:val="white"/>
          <w:lang w:val="en-US"/>
        </w:rPr>
        <w:t>HttpMessage</w:t>
      </w:r>
      <w:proofErr w:type="spell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"HEAD"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OPTIONS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"OPTIONS"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TRACE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"TRACE"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Headers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 an HTTP request.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resource,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headers,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.Method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method;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host;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resource;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.Headers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headers;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(Headers ==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Headers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content;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 an HTTP response.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headers,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.Method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.Resource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.Headers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headers;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(Headers ==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Headers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content;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Constructs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 HTTP message by parsing a (received) string.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name="message"&gt;&lt;/</w:t>
      </w:r>
      <w:proofErr w:type="spellStart"/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loop through lines in message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message.Split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},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firstLine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lines.First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parse first line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parts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firstLine.Split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parts.Count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3)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"Malformed HTTP message: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firstLine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(parts[0] ==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"HTTP/1.0"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parts[0] ==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"HTTP/1.1"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is response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parts[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parts[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is request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Method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parts[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Resource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parts[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parse other lines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lines.Count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 = lines[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(line ==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empty line -&gt; end of header; the rest is content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Content = </w:t>
      </w:r>
      <w:proofErr w:type="spellStart"/>
      <w:proofErr w:type="gram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.Join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lines.Skip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parse header (name-value-pair)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colonAt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line.IndexOf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colonAt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"Malformed header: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line);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colonAt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().Trim();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colonAt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+ 1).Trim();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==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"host"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Host = value;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Headers[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Returns the string representation of the message.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set content length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Headers[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"content-length"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Content.Length.ToString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build first line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(Method !=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Method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Resource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HTTP/1.1\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nhost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Host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"HTTP/1.1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StatusCode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StatusMessage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Headers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Headers.Keys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name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Headers[name]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content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Content;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Sets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value of a cookie inside an HTTP Message.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SetCookie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Headers[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"set-cookie"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name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value;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Returns a list of cookie parts inside the HTTP message.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GetCookies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access HTTP header parameter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cookies =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Headers.ContainsKey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"cookie"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split into individual cookie parts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parts = Headers[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"cookie"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].Split(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{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';'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parts)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parse name and value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middle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part.IndexOf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(middle != -1)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middle).Trim();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(middle + 1).Trim();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cookies[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name] = value;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cookies;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16DE7" w:rsidRDefault="00516DE7" w:rsidP="00516DE7">
      <w:pPr>
        <w:rPr>
          <w:rFonts w:ascii="Consolas" w:hAnsi="Consolas" w:cs="Consolas"/>
          <w:color w:val="000000"/>
          <w:sz w:val="19"/>
          <w:szCs w:val="19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SSE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class for generating and parsing HTTP-URIs.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</w:t>
      </w:r>
      <w:proofErr w:type="spell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VALID_CHARACTERS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"abcdefghijklmnopqrstuvwxyzABCDEFGHIJKLMNOPQRSTUVWXYZ0123456789$-_.~"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Scheme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 = 80;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FragmentId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Constructor for parsing URLs.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urlStr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Match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Regex.Match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urlStr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^(?: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scheme&gt;[^:]*)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\: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\/\/(?&lt;host&gt;[^:^/^?^#]*)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(?:\:(?&lt;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port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&gt;\d*))?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)?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path&gt;\/[^?^#]*)?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(?:\?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(?&lt;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query&gt;[^#]*))?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(?:\</w:t>
      </w:r>
      <w:proofErr w:type="gram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#(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?&lt;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fragmentid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&gt;.*))?$    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RegexOptions.IgnorePatternWhitespace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match.Success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.Scheme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"scheme"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Value.ToLower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"host"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"port"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!=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.Port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"port"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.Path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"path"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.Query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"query"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.FragmentId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Decode(</w:t>
      </w:r>
      <w:proofErr w:type="spellStart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match.Groups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fragmentid</w:t>
      </w:r>
      <w:proofErr w:type="spellEnd"/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"Could not parse URL: 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urlStr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Constructor for building URLs from their components.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scheme,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host,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query,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fragmentId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.Scheme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scheme;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.Host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host;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.Port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port;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.Path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path;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.Query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query;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.FragmentId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fragmentId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Returns the string representation of the URL.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Scheme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"://"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Host;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(Port != 80)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Port;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(Path !=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(Query !=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queryParts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Query.Split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'&amp;'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qEncoded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queryParts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nameValue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queryPart.Split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qEncoded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"&amp;"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Encode(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nameValue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) +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Encode(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nameValue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"?"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qEncoded.Substring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FragmentId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FragmentId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Encodes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any special characters in the URL with an escaping sequence.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Encode(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VALID_CHARACTERS.Contains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(s[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allowed character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s[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character has to be encoded as "%" + </w:t>
      </w:r>
      <w:proofErr w:type="spell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HexDigit</w:t>
      </w:r>
      <w:proofErr w:type="spell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HexDigit</w:t>
      </w:r>
      <w:proofErr w:type="spellEnd"/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(s[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]).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Decodes</w:t>
      </w:r>
      <w:proofErr w:type="gramEnd"/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any escaping sequence in the URL with the corresponding characters.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516DE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Decode(</w:t>
      </w:r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s.Contains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s.IndexOf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D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516D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2),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System.Globalization.</w:t>
      </w:r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.HexNumber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DE7" w:rsidRP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s = </w:t>
      </w:r>
      <w:proofErr w:type="spellStart"/>
      <w:proofErr w:type="gram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516DE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(b) + 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s.Substring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+ 3);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D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DE7" w:rsidRDefault="00516DE7" w:rsidP="00516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Default="00516DE7" w:rsidP="00516DE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30743" w:rsidRDefault="00730743" w:rsidP="00516DE7">
      <w:pPr>
        <w:rPr>
          <w:rFonts w:ascii="Consolas" w:hAnsi="Consolas" w:cs="Consolas"/>
          <w:color w:val="000000"/>
          <w:sz w:val="19"/>
          <w:szCs w:val="19"/>
        </w:rPr>
      </w:pPr>
    </w:p>
    <w:p w:rsidR="00730743" w:rsidRPr="00730743" w:rsidRDefault="00730743" w:rsidP="00516DE7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730743">
        <w:rPr>
          <w:rFonts w:ascii="Consolas" w:hAnsi="Consolas" w:cs="Consolas"/>
          <w:b/>
          <w:color w:val="000000"/>
          <w:sz w:val="19"/>
          <w:szCs w:val="19"/>
          <w:lang w:val="en-US"/>
        </w:rPr>
        <w:t>TASK 2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System.ServiceModel.Description;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Client.ServiceReference1;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07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07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307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"Invoking secured Web Service..."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Service1Client client = </w:t>
      </w:r>
      <w:r w:rsidRPr="007307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Service1Client();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client.ClientCredentials.UserName.UserName = </w:t>
      </w:r>
      <w:r w:rsidRPr="007307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"wcfaddservice"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client.ClientCredentials.UserName.Password = </w:t>
      </w:r>
      <w:r w:rsidRPr="007307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"wcfpassword"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client.ClientCredentials.ServiceCertificate.SetDefaultCertificate(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System.Security.Cryptography.X509Certificates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.StoreLocation.CurrentUser,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System.Security.Cryptography.X509Certificates.StoreName.My,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System.Security.Cryptography.X509Certificates.X509FindType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.FindBySubjectName,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307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"WcfAddService"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07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.WriteLine(client.Add(1, 2));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07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307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"Ready..."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307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30743" w:rsidRP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07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30743" w:rsidRDefault="00730743" w:rsidP="0073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6DE7" w:rsidRPr="00516DE7" w:rsidRDefault="00516DE7" w:rsidP="00516DE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516DE7" w:rsidRPr="00516DE7" w:rsidSect="00516DE7">
      <w:headerReference w:type="default" r:id="rId7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DE7" w:rsidRDefault="00516DE7" w:rsidP="00516DE7">
      <w:pPr>
        <w:spacing w:after="0" w:line="240" w:lineRule="auto"/>
      </w:pPr>
      <w:r>
        <w:separator/>
      </w:r>
    </w:p>
  </w:endnote>
  <w:endnote w:type="continuationSeparator" w:id="0">
    <w:p w:rsidR="00516DE7" w:rsidRDefault="00516DE7" w:rsidP="0051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DE7" w:rsidRDefault="00516DE7" w:rsidP="00516DE7">
      <w:pPr>
        <w:spacing w:after="0" w:line="240" w:lineRule="auto"/>
      </w:pPr>
      <w:r>
        <w:separator/>
      </w:r>
    </w:p>
  </w:footnote>
  <w:footnote w:type="continuationSeparator" w:id="0">
    <w:p w:rsidR="00516DE7" w:rsidRDefault="00516DE7" w:rsidP="0051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DE7" w:rsidRDefault="00516DE7" w:rsidP="00516DE7">
    <w:pPr>
      <w:pStyle w:val="Kopfzeile"/>
      <w:jc w:val="center"/>
    </w:pPr>
    <w:r>
      <w:t>SSE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E7"/>
    <w:rsid w:val="00516DE7"/>
    <w:rsid w:val="00730743"/>
    <w:rsid w:val="00A1666C"/>
    <w:rsid w:val="00C1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583D-01A0-41B6-9BD1-9EB736E4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16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6DE7"/>
  </w:style>
  <w:style w:type="paragraph" w:styleId="Fuzeile">
    <w:name w:val="footer"/>
    <w:basedOn w:val="Standard"/>
    <w:link w:val="FuzeileZchn"/>
    <w:uiPriority w:val="99"/>
    <w:unhideWhenUsed/>
    <w:rsid w:val="00516D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AFC3-8E47-446E-B3E9-0C5AF8F62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CDA7333E</Template>
  <TotalTime>0</TotalTime>
  <Pages>6</Pages>
  <Words>2201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</dc:creator>
  <cp:keywords/>
  <dc:description/>
  <cp:lastModifiedBy>shuk</cp:lastModifiedBy>
  <cp:revision>1</cp:revision>
  <dcterms:created xsi:type="dcterms:W3CDTF">2018-01-30T11:08:00Z</dcterms:created>
  <dcterms:modified xsi:type="dcterms:W3CDTF">2018-01-30T11:23:00Z</dcterms:modified>
</cp:coreProperties>
</file>